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0CB4670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2ACC6D4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906BEE" w:rsidRDefault="0000000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8DCA53DC2DC7466FA654F2A4F2BC3137"/>
                </w:placeholder>
                <w:temporary/>
                <w:showingPlcHdr/>
                <w15:appearance w15:val="hidden"/>
              </w:sdtPr>
              <w:sdtContent>
                <w:r w:rsidR="00E12C60" w:rsidRPr="00906BEE">
                  <w:t>Objective</w:t>
                </w:r>
              </w:sdtContent>
            </w:sdt>
          </w:p>
          <w:p w:rsidR="002C2CDD" w:rsidRPr="003E43C2" w:rsidRDefault="003F670C" w:rsidP="007569C1">
            <w:r w:rsidRPr="003E43C2">
              <w:rPr>
                <w:rFonts w:cs="Arial"/>
                <w:color w:val="202124"/>
                <w:shd w:val="clear" w:color="auto" w:fill="FFFFFF"/>
              </w:rPr>
              <w:t>To obtain a fresher position as a software engineer in a fast-paced organization where technical skills and creative thinking are useful. A highly motivated software engineer seeking to get a position in a reputed company, where I can use my skills and knowledge to learn new things and grow as a software developer.</w:t>
            </w:r>
          </w:p>
          <w:p w:rsidR="002C2CDD" w:rsidRPr="00906BEE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F37603701DEE41A2BCBC244BC4E53581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Skills</w:t>
                </w:r>
              </w:sdtContent>
            </w:sdt>
          </w:p>
          <w:p w:rsidR="00741125" w:rsidRDefault="00756EE0" w:rsidP="00756EE0">
            <w:pPr>
              <w:pStyle w:val="ListParagraph"/>
              <w:numPr>
                <w:ilvl w:val="0"/>
                <w:numId w:val="11"/>
              </w:numPr>
            </w:pPr>
            <w:r>
              <w:t>Programing</w:t>
            </w:r>
          </w:p>
          <w:p w:rsidR="00756EE0" w:rsidRDefault="00756EE0" w:rsidP="00756EE0">
            <w:pPr>
              <w:pStyle w:val="ListParagraph"/>
              <w:numPr>
                <w:ilvl w:val="0"/>
                <w:numId w:val="12"/>
              </w:numPr>
            </w:pPr>
            <w:r>
              <w:t>C++</w:t>
            </w:r>
          </w:p>
          <w:p w:rsidR="00756EE0" w:rsidRDefault="00756EE0" w:rsidP="00756EE0">
            <w:pPr>
              <w:pStyle w:val="ListParagraph"/>
              <w:numPr>
                <w:ilvl w:val="0"/>
                <w:numId w:val="12"/>
              </w:numPr>
            </w:pPr>
            <w:r>
              <w:t>Java</w:t>
            </w:r>
          </w:p>
          <w:p w:rsidR="00756EE0" w:rsidRDefault="00756EE0" w:rsidP="00756EE0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:rsidR="00756EE0" w:rsidRDefault="00756EE0" w:rsidP="00756EE0">
            <w:pPr>
              <w:pStyle w:val="ListParagraph"/>
              <w:numPr>
                <w:ilvl w:val="0"/>
                <w:numId w:val="12"/>
              </w:numPr>
            </w:pPr>
            <w:r>
              <w:t>Python</w:t>
            </w:r>
          </w:p>
          <w:p w:rsidR="00756EE0" w:rsidRDefault="00756EE0" w:rsidP="00756EE0">
            <w:pPr>
              <w:pStyle w:val="ListParagraph"/>
              <w:numPr>
                <w:ilvl w:val="0"/>
                <w:numId w:val="11"/>
              </w:numPr>
            </w:pPr>
            <w:r>
              <w:t>Web Developing</w:t>
            </w:r>
          </w:p>
          <w:p w:rsidR="003F670C" w:rsidRDefault="003F670C" w:rsidP="003F670C">
            <w:pPr>
              <w:pStyle w:val="ListParagraph"/>
              <w:numPr>
                <w:ilvl w:val="0"/>
                <w:numId w:val="13"/>
              </w:numPr>
            </w:pPr>
            <w:r>
              <w:t>HTML</w:t>
            </w:r>
          </w:p>
          <w:p w:rsidR="003F670C" w:rsidRDefault="003F670C" w:rsidP="003F670C">
            <w:pPr>
              <w:pStyle w:val="ListParagraph"/>
              <w:numPr>
                <w:ilvl w:val="0"/>
                <w:numId w:val="13"/>
              </w:numPr>
            </w:pPr>
            <w:r>
              <w:t>CSS/</w:t>
            </w:r>
            <w:r w:rsidR="003E43C2">
              <w:t>Bootstrap</w:t>
            </w:r>
          </w:p>
          <w:p w:rsidR="003F670C" w:rsidRPr="00906BEE" w:rsidRDefault="003F670C" w:rsidP="003F670C">
            <w:pPr>
              <w:pStyle w:val="ListParagraph"/>
              <w:numPr>
                <w:ilvl w:val="0"/>
                <w:numId w:val="13"/>
              </w:numPr>
            </w:pPr>
            <w:r>
              <w:t>Javascript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756EE0" w:rsidRDefault="00000000" w:rsidP="00C612DA">
                  <w:pPr>
                    <w:pStyle w:val="Heading1"/>
                    <w:outlineLvl w:val="0"/>
                    <w:rPr>
                      <w:sz w:val="44"/>
                      <w:szCs w:val="44"/>
                    </w:rPr>
                  </w:pPr>
                  <w:sdt>
                    <w:sdtPr>
                      <w:rPr>
                        <w:sz w:val="44"/>
                        <w:szCs w:val="44"/>
                      </w:rPr>
                      <w:alias w:val="Enter your name:"/>
                      <w:tag w:val="Enter your name:"/>
                      <w:id w:val="-296147368"/>
                      <w:placeholder>
                        <w:docPart w:val="D81FF3E147F84C3B8C61341CBABFB948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="00756EE0" w:rsidRPr="00756EE0">
                        <w:rPr>
                          <w:sz w:val="44"/>
                          <w:szCs w:val="44"/>
                        </w:rPr>
                        <w:t>Sherwin jefferson ta</w:t>
                      </w:r>
                      <w:r w:rsidR="00756EE0">
                        <w:rPr>
                          <w:sz w:val="44"/>
                          <w:szCs w:val="44"/>
                        </w:rPr>
                        <w:t>jan</w:t>
                      </w:r>
                    </w:sdtContent>
                  </w:sdt>
                </w:p>
                <w:p w:rsidR="00906BEE" w:rsidRPr="00906BEE" w:rsidRDefault="00000000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6FA3D402AC524B3B816983CD952E5230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756EE0">
                        <w:t>ui /ux and game developrer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40E3D7A1365E465F8BB282F77C872E2E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7D6458" w:rsidRPr="007D6458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906BEE" w:rsidRDefault="0000000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6DCE84EA8AF3499B88CEFD5B53EEB1FB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000000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AD0F251AF7DC4F899B3ACED1195C3EFE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11E493F68B7340CC990BD98833FD156B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4E77AC0924764F4186ED53E20395517F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E839877DB11C4D4A8D6BD07679BF2AB3"/>
                </w:placeholder>
                <w:temporary/>
                <w:showingPlcHdr/>
                <w15:appearance w15:val="hidden"/>
              </w:sdtPr>
              <w:sdtContent>
                <w:r w:rsidR="00F47E97" w:rsidRPr="00906BEE">
                  <w:t>To</w:t>
                </w:r>
              </w:sdtContent>
            </w:sdt>
          </w:p>
          <w:p w:rsidR="002C2CDD" w:rsidRPr="00906BEE" w:rsidRDefault="00756EE0" w:rsidP="007569C1">
            <w:r>
              <w:t>Student</w:t>
            </w:r>
          </w:p>
          <w:p w:rsidR="002C2CDD" w:rsidRPr="00906BEE" w:rsidRDefault="00000000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5FEDC6EDE44C4E2696A1BBD92B4001B7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ED712C6AB1C9488488F0773AF9D27DA1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1589A60352254D18A3E69644BEB4E753"/>
                </w:placeholder>
                <w:temporary/>
                <w:showingPlcHdr/>
                <w15:appearance w15:val="hidden"/>
              </w:sdtPr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E426AC50D7164D0D9EBCC9DA614F345B"/>
                </w:placeholder>
                <w:temporary/>
                <w:showingPlcHdr/>
                <w15:appearance w15:val="hidden"/>
              </w:sdtPr>
              <w:sdtContent>
                <w:r w:rsidR="00F47E97" w:rsidRPr="00906BEE">
                  <w:t>To</w:t>
                </w:r>
              </w:sdtContent>
            </w:sdt>
          </w:p>
          <w:p w:rsidR="002C2CDD" w:rsidRPr="00906BEE" w:rsidRDefault="00756EE0" w:rsidP="007569C1">
            <w:r>
              <w:t>Student</w:t>
            </w:r>
          </w:p>
          <w:p w:rsidR="002C2CDD" w:rsidRPr="00906BEE" w:rsidRDefault="0000000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AF189874459D475AB22DF86EBB60FF77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756EE0" w:rsidP="007569C1">
            <w:pPr>
              <w:pStyle w:val="Heading4"/>
            </w:pPr>
            <w:r>
              <w:t>TvL – ICT/CSS</w:t>
            </w:r>
            <w:r w:rsidR="002C2CDD" w:rsidRPr="00906BEE">
              <w:t xml:space="preserve"> • </w:t>
            </w:r>
            <w:r w:rsidR="003F670C">
              <w:t xml:space="preserve">2018 - </w:t>
            </w:r>
            <w:r>
              <w:t>2020</w:t>
            </w:r>
            <w:r w:rsidR="002C2CDD" w:rsidRPr="00906BEE">
              <w:t xml:space="preserve"> • </w:t>
            </w:r>
            <w:r>
              <w:t>Nova Schola Tanauan</w:t>
            </w:r>
          </w:p>
          <w:p w:rsidR="002C2CDD" w:rsidRPr="00906BEE" w:rsidRDefault="00000000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EE7D9C74607B4CA9AF6487998E08F71A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:rsidR="002C2CDD" w:rsidRPr="00906BEE" w:rsidRDefault="00756EE0" w:rsidP="007569C1">
            <w:pPr>
              <w:pStyle w:val="Heading4"/>
            </w:pPr>
            <w:r>
              <w:t>Bs Information Technology</w:t>
            </w:r>
            <w:r w:rsidR="002C2CDD" w:rsidRPr="00906BEE">
              <w:t xml:space="preserve"> • </w:t>
            </w:r>
            <w:r w:rsidR="003F670C">
              <w:t xml:space="preserve">2020 - </w:t>
            </w:r>
            <w:r>
              <w:t>on going</w:t>
            </w:r>
            <w:r w:rsidR="002C2CDD" w:rsidRPr="00906BEE">
              <w:t xml:space="preserve"> • </w:t>
            </w:r>
            <w:r>
              <w:t>BAtangas State University - malvar</w:t>
            </w:r>
          </w:p>
          <w:p w:rsidR="002C2CDD" w:rsidRPr="00906BEE" w:rsidRDefault="00000000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4D68C8723D824DB29B67661EC5D387CF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:rsidR="002C2CDD" w:rsidRPr="00906BEE" w:rsidRDefault="00000000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EFE89E087BC14CBDAC8AB1AC657E48F1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3E43C2" w:rsidRDefault="003E43C2" w:rsidP="00741125">
            <w:r w:rsidRPr="003E43C2">
              <w:rPr>
                <w:rFonts w:cs="Arial"/>
                <w:color w:val="202124"/>
                <w:shd w:val="clear" w:color="auto" w:fill="FFFFFF"/>
              </w:rPr>
              <w:t>Looking to apply proven skills in time management, problem-solving and team motivation to successfully lead sales teams and reach department goals. Willing to learn management industry standards while providing exceptional leadership that promotes productivity and professional development.</w:t>
            </w:r>
          </w:p>
        </w:tc>
      </w:tr>
    </w:tbl>
    <w:p w:rsidR="00C62C50" w:rsidRDefault="003E43C2" w:rsidP="00E22E87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-7358380</wp:posOffset>
            </wp:positionV>
            <wp:extent cx="1722755" cy="171323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71323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2C50" w:rsidSect="00EF7CC9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5C1A" w:rsidRDefault="00195C1A" w:rsidP="00713050">
      <w:pPr>
        <w:spacing w:line="240" w:lineRule="auto"/>
      </w:pPr>
      <w:r>
        <w:separator/>
      </w:r>
    </w:p>
  </w:endnote>
  <w:endnote w:type="continuationSeparator" w:id="0">
    <w:p w:rsidR="00195C1A" w:rsidRDefault="00195C1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8AB91F8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/tTSgPCAAA3zgAAA4A&#10;AAAAAAAAAAAAAAAALgIAAGRycy9lMm9Eb2MueG1sUEsBAi0AFAAGAAgAAAAhAGhHG9DYAAAAAwEA&#10;AA8AAAAAAAAAAAAAAAAAaQoAAGRycy9kb3ducmV2LnhtbFBLBQYAAAAABAAEAPMAAABu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338C5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XLihIAAN5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CP4pXLihIAAN5k&#10;AAAOAAAAAAAAAAAAAAAAAC4CAABkcnMvZTJvRG9jLnhtbFBLAQItABQABgAIAAAAIQBoRxvQ2AAA&#10;AAMBAAAPAAAAAAAAAAAAAAAAAOQUAABkcnMvZG93bnJldi54bWxQSwUGAAAAAAQABADzAAAA6RUA&#10;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8CC73D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QDFlbDREAAHddAAAOAAAAAAAAAAAAAAAAAC4CAABkcnMvZTJvRG9jLnhtbFBLAQIt&#10;ABQABgAIAAAAIQBoRxvQ2AAAAAMBAAAPAAAAAAAAAAAAAAAAAGcTAABkcnMvZG93bnJldi54bWxQ&#10;SwUGAAAAAAQABADzAAAAbB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D5EA906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s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3TS8sLL/eciCEQV9diHv+y+DC26i&#10;JD24YP/KAf4khKX3f76C/uaE/NkOOlz/yMbr/wI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TUe2qmhEAAKxjAAAOAAAAAAAAAAAA&#10;AAAAAC4CAABkcnMvZTJvRG9jLnhtbFBLAQItABQABgAIAAAAIQBoRxvQ2AAAAAMBAAAPAAAAAAAA&#10;AAAAAAAAAPQTAABkcnMvZG93bnJldi54bWxQSwUGAAAAAAQABADzAAAA+RQ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A691081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EpQYG4Y&#10;CAAA8jgAAA4AAAAAAAAAAAAAAAAALgIAAGRycy9lMm9Eb2MueG1sUEsBAi0AFAAGAAgAAAAhAGhH&#10;G9DYAAAAAwEAAA8AAAAAAAAAAAAAAAAAcgoAAGRycy9kb3ducmV2LnhtbFBLBQYAAAAABAAEAPMA&#10;AAB3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41428B2" wp14:editId="4616CC4A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C7DB78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U7nhIAAPVkAAAOAAAAZHJzL2Uyb0RvYy54bWzsXduOIzlyfTfgfxDq0YCnksx7YXoWRs/u&#10;wMB4vcCUsc9qleoCqyRZUnf17Nf7BBmRImsygonZhQ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DE69TueEgAA9WQAAA4AAAAAAAAAAAAAAAAALgIAAGRycy9lMm9Eb2MueG1sUEsB&#10;Ai0AFAAGAAgAAAAhAGhHG9DYAAAAAwEAAA8AAAAAAAAAAAAAAAAA+BQAAGRycy9kb3ducmV2Lnht&#10;bFBLBQYAAAAABAAEAPMAAAD9FQ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5421A8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I7DLCwJEQAAil0AAA4AAAAAAAAAAAAAAAAALgIAAGRycy9lMm9Eb2MueG1sUEsBAi0AFAAG&#10;AAgAAAAhAGhHG9DYAAAAAwEAAA8AAAAAAAAAAAAAAAAAYxMAAGRycy9kb3ducmV2LnhtbFBLBQYA&#10;AAAABAAEAPMAAABo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6D0DBDE" wp14:editId="1394E902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3E5CD8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Lr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LXY0r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ZStC&#10;660RAADDYwAADgAAAAAAAAAAAAAAAAAuAgAAZHJzL2Uyb0RvYy54bWxQSwECLQAUAAYACAAAACEA&#10;aEcb0NgAAAADAQAADwAAAAAAAAAAAAAAAAAHFAAAZHJzL2Rvd25yZXYueG1sUEsFBgAAAAAEAAQA&#10;8wAAAAw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3F670C" w:rsidRDefault="003F670C" w:rsidP="003C5528">
          <w:pPr>
            <w:pStyle w:val="Footer"/>
            <w:rPr>
              <w:u w:val="single"/>
            </w:rPr>
          </w:pPr>
          <w:r w:rsidRPr="003F670C">
            <w:rPr>
              <w:color w:val="000000" w:themeColor="text1"/>
              <w:u w:val="single"/>
            </w:rPr>
            <w:t>sherwintajan143@gmail.com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3F670C" w:rsidP="00217980">
          <w:pPr>
            <w:pStyle w:val="Footer"/>
          </w:pPr>
          <w:r>
            <w:t>@Nightdev20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3F670C" w:rsidP="00217980">
          <w:pPr>
            <w:pStyle w:val="Footer"/>
          </w:pPr>
          <w:r>
            <w:t>09153181689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3F670C" w:rsidP="00217980">
          <w:pPr>
            <w:pStyle w:val="Footer"/>
          </w:pPr>
          <w:r>
            <w:t>none</w:t>
          </w:r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5C1A" w:rsidRDefault="00195C1A" w:rsidP="00713050">
      <w:pPr>
        <w:spacing w:line="240" w:lineRule="auto"/>
      </w:pPr>
      <w:r>
        <w:separator/>
      </w:r>
    </w:p>
  </w:footnote>
  <w:footnote w:type="continuationSeparator" w:id="0">
    <w:p w:rsidR="00195C1A" w:rsidRDefault="00195C1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BE24A70" wp14:editId="0918850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01B63CA" id="Group 3" o:spid="_x0000_s1026" alt="&quot;&quot;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000000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CFB9EA41A88E4A0E95F58066FD9DB723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132000"/>
    <w:multiLevelType w:val="hybridMultilevel"/>
    <w:tmpl w:val="80D29F6C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E25D6F"/>
    <w:multiLevelType w:val="hybridMultilevel"/>
    <w:tmpl w:val="A4001C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0323F"/>
    <w:multiLevelType w:val="hybridMultilevel"/>
    <w:tmpl w:val="A57AB6EC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3386045">
    <w:abstractNumId w:val="9"/>
  </w:num>
  <w:num w:numId="2" w16cid:durableId="626812586">
    <w:abstractNumId w:val="7"/>
  </w:num>
  <w:num w:numId="3" w16cid:durableId="2019692033">
    <w:abstractNumId w:val="6"/>
  </w:num>
  <w:num w:numId="4" w16cid:durableId="451873042">
    <w:abstractNumId w:val="5"/>
  </w:num>
  <w:num w:numId="5" w16cid:durableId="1994142363">
    <w:abstractNumId w:val="4"/>
  </w:num>
  <w:num w:numId="6" w16cid:durableId="43213653">
    <w:abstractNumId w:val="8"/>
  </w:num>
  <w:num w:numId="7" w16cid:durableId="1648390364">
    <w:abstractNumId w:val="3"/>
  </w:num>
  <w:num w:numId="8" w16cid:durableId="915280314">
    <w:abstractNumId w:val="2"/>
  </w:num>
  <w:num w:numId="9" w16cid:durableId="1567103375">
    <w:abstractNumId w:val="1"/>
  </w:num>
  <w:num w:numId="10" w16cid:durableId="1427573755">
    <w:abstractNumId w:val="0"/>
  </w:num>
  <w:num w:numId="11" w16cid:durableId="1112287790">
    <w:abstractNumId w:val="11"/>
  </w:num>
  <w:num w:numId="12" w16cid:durableId="2086879183">
    <w:abstractNumId w:val="10"/>
  </w:num>
  <w:num w:numId="13" w16cid:durableId="985713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E0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95C1A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E43C2"/>
    <w:rsid w:val="003F670C"/>
    <w:rsid w:val="004077FB"/>
    <w:rsid w:val="004244FF"/>
    <w:rsid w:val="00424DD9"/>
    <w:rsid w:val="004305E4"/>
    <w:rsid w:val="0046104A"/>
    <w:rsid w:val="004717C5"/>
    <w:rsid w:val="004A24CC"/>
    <w:rsid w:val="004A68FA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56EE0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CA53DC2DC7466FA654F2A4F2BC3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5C40C-0979-43C7-AAF5-75CFA14429A3}"/>
      </w:docPartPr>
      <w:docPartBody>
        <w:p w:rsidR="00000000" w:rsidRDefault="00000000">
          <w:pPr>
            <w:pStyle w:val="8DCA53DC2DC7466FA654F2A4F2BC3137"/>
          </w:pPr>
          <w:r w:rsidRPr="00906BEE">
            <w:t>Objective</w:t>
          </w:r>
        </w:p>
      </w:docPartBody>
    </w:docPart>
    <w:docPart>
      <w:docPartPr>
        <w:name w:val="F37603701DEE41A2BCBC244BC4E53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4B022-348F-4114-87CE-040B135D2B22}"/>
      </w:docPartPr>
      <w:docPartBody>
        <w:p w:rsidR="00000000" w:rsidRDefault="00000000">
          <w:pPr>
            <w:pStyle w:val="F37603701DEE41A2BCBC244BC4E53581"/>
          </w:pPr>
          <w:r w:rsidRPr="00906BEE">
            <w:t>Skills</w:t>
          </w:r>
        </w:p>
      </w:docPartBody>
    </w:docPart>
    <w:docPart>
      <w:docPartPr>
        <w:name w:val="D81FF3E147F84C3B8C61341CBABFB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69522-E3AE-4BE1-8546-72F1A8BDC1CF}"/>
      </w:docPartPr>
      <w:docPartBody>
        <w:p w:rsidR="00000000" w:rsidRDefault="00000000">
          <w:pPr>
            <w:pStyle w:val="D81FF3E147F84C3B8C61341CBABFB948"/>
          </w:pPr>
          <w:r>
            <w:t>Your name</w:t>
          </w:r>
        </w:p>
      </w:docPartBody>
    </w:docPart>
    <w:docPart>
      <w:docPartPr>
        <w:name w:val="6FA3D402AC524B3B816983CD952E5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17915-D015-4CF7-B81B-44F11C4CA037}"/>
      </w:docPartPr>
      <w:docPartBody>
        <w:p w:rsidR="00000000" w:rsidRDefault="00000000">
          <w:pPr>
            <w:pStyle w:val="6FA3D402AC524B3B816983CD952E5230"/>
          </w:pPr>
          <w:r w:rsidRPr="007D6458">
            <w:t>Profession or Industry</w:t>
          </w:r>
        </w:p>
      </w:docPartBody>
    </w:docPart>
    <w:docPart>
      <w:docPartPr>
        <w:name w:val="40E3D7A1365E465F8BB282F77C872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F0DB5-6766-4A3D-9B55-FFC44316CDC8}"/>
      </w:docPartPr>
      <w:docPartBody>
        <w:p w:rsidR="00000000" w:rsidRDefault="00000000">
          <w:pPr>
            <w:pStyle w:val="40E3D7A1365E465F8BB282F77C872E2E"/>
          </w:pPr>
          <w:r w:rsidRPr="007D6458">
            <w:t>Link to other online p</w:t>
          </w:r>
          <w:r w:rsidRPr="007D6458">
            <w:t>roperties: Portfolio/Website/Blog</w:t>
          </w:r>
        </w:p>
      </w:docPartBody>
    </w:docPart>
    <w:docPart>
      <w:docPartPr>
        <w:name w:val="6DCE84EA8AF3499B88CEFD5B53EEB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4DB0A-8CFA-447A-B96C-624B284F403F}"/>
      </w:docPartPr>
      <w:docPartBody>
        <w:p w:rsidR="00000000" w:rsidRDefault="00000000">
          <w:pPr>
            <w:pStyle w:val="6DCE84EA8AF3499B88CEFD5B53EEB1FB"/>
          </w:pPr>
          <w:r w:rsidRPr="00906BEE">
            <w:t>Experience</w:t>
          </w:r>
        </w:p>
      </w:docPartBody>
    </w:docPart>
    <w:docPart>
      <w:docPartPr>
        <w:name w:val="AD0F251AF7DC4F899B3ACED1195C3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68312-51EA-4E85-B624-B19B2CBF284F}"/>
      </w:docPartPr>
      <w:docPartBody>
        <w:p w:rsidR="00000000" w:rsidRDefault="00000000">
          <w:pPr>
            <w:pStyle w:val="AD0F251AF7DC4F899B3ACED1195C3EFE"/>
          </w:pPr>
          <w:r w:rsidRPr="00906BEE">
            <w:t>Job Title</w:t>
          </w:r>
        </w:p>
      </w:docPartBody>
    </w:docPart>
    <w:docPart>
      <w:docPartPr>
        <w:name w:val="11E493F68B7340CC990BD98833FD1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37C93-60C2-483B-B699-A6C97A7DEF2C}"/>
      </w:docPartPr>
      <w:docPartBody>
        <w:p w:rsidR="00000000" w:rsidRDefault="00000000">
          <w:pPr>
            <w:pStyle w:val="11E493F68B7340CC990BD98833FD156B"/>
          </w:pPr>
          <w:r w:rsidRPr="00906BEE">
            <w:t>Company</w:t>
          </w:r>
        </w:p>
      </w:docPartBody>
    </w:docPart>
    <w:docPart>
      <w:docPartPr>
        <w:name w:val="4E77AC0924764F4186ED53E203955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C4987-BEA8-4E55-951F-5622D9F1ACB5}"/>
      </w:docPartPr>
      <w:docPartBody>
        <w:p w:rsidR="00000000" w:rsidRDefault="00000000">
          <w:pPr>
            <w:pStyle w:val="4E77AC0924764F4186ED53E20395517F"/>
          </w:pPr>
          <w:r w:rsidRPr="00906BEE">
            <w:t>Dates From</w:t>
          </w:r>
        </w:p>
      </w:docPartBody>
    </w:docPart>
    <w:docPart>
      <w:docPartPr>
        <w:name w:val="E839877DB11C4D4A8D6BD07679BF2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66162-B7A8-4DB2-B4C7-AD950BC25047}"/>
      </w:docPartPr>
      <w:docPartBody>
        <w:p w:rsidR="00000000" w:rsidRDefault="00000000">
          <w:pPr>
            <w:pStyle w:val="E839877DB11C4D4A8D6BD07679BF2AB3"/>
          </w:pPr>
          <w:r w:rsidRPr="00906BEE">
            <w:t>To</w:t>
          </w:r>
        </w:p>
      </w:docPartBody>
    </w:docPart>
    <w:docPart>
      <w:docPartPr>
        <w:name w:val="5FEDC6EDE44C4E2696A1BBD92B400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4031A-527C-4794-A32C-5EDA3B7DEE4D}"/>
      </w:docPartPr>
      <w:docPartBody>
        <w:p w:rsidR="00000000" w:rsidRDefault="00000000">
          <w:pPr>
            <w:pStyle w:val="5FEDC6EDE44C4E2696A1BBD92B4001B7"/>
          </w:pPr>
          <w:r w:rsidRPr="00906BEE">
            <w:t>Job Title</w:t>
          </w:r>
        </w:p>
      </w:docPartBody>
    </w:docPart>
    <w:docPart>
      <w:docPartPr>
        <w:name w:val="ED712C6AB1C9488488F0773AF9D27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91ECF-079A-495B-8C9A-81CDD882499B}"/>
      </w:docPartPr>
      <w:docPartBody>
        <w:p w:rsidR="00000000" w:rsidRDefault="00000000">
          <w:pPr>
            <w:pStyle w:val="ED712C6AB1C9488488F0773AF9D27DA1"/>
          </w:pPr>
          <w:r w:rsidRPr="00906BEE">
            <w:t>Company</w:t>
          </w:r>
        </w:p>
      </w:docPartBody>
    </w:docPart>
    <w:docPart>
      <w:docPartPr>
        <w:name w:val="1589A60352254D18A3E69644BEB4E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B41F1-2FA4-4186-A23F-684DADCCFFE4}"/>
      </w:docPartPr>
      <w:docPartBody>
        <w:p w:rsidR="00000000" w:rsidRDefault="00000000">
          <w:pPr>
            <w:pStyle w:val="1589A60352254D18A3E69644BEB4E753"/>
          </w:pPr>
          <w:r w:rsidRPr="00906BEE">
            <w:t>Dates From</w:t>
          </w:r>
        </w:p>
      </w:docPartBody>
    </w:docPart>
    <w:docPart>
      <w:docPartPr>
        <w:name w:val="E426AC50D7164D0D9EBCC9DA614F3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43193-223B-469C-820D-4015BF28E2FA}"/>
      </w:docPartPr>
      <w:docPartBody>
        <w:p w:rsidR="00000000" w:rsidRDefault="00000000">
          <w:pPr>
            <w:pStyle w:val="E426AC50D7164D0D9EBCC9DA614F345B"/>
          </w:pPr>
          <w:r w:rsidRPr="00906BEE">
            <w:t>To</w:t>
          </w:r>
        </w:p>
      </w:docPartBody>
    </w:docPart>
    <w:docPart>
      <w:docPartPr>
        <w:name w:val="AF189874459D475AB22DF86EBB60F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5C076-F4EF-47E7-8E82-B4F41AFF2BEC}"/>
      </w:docPartPr>
      <w:docPartBody>
        <w:p w:rsidR="00000000" w:rsidRDefault="00000000">
          <w:pPr>
            <w:pStyle w:val="AF189874459D475AB22DF86EBB60FF77"/>
          </w:pPr>
          <w:r w:rsidRPr="00906BEE">
            <w:t>Education</w:t>
          </w:r>
        </w:p>
      </w:docPartBody>
    </w:docPart>
    <w:docPart>
      <w:docPartPr>
        <w:name w:val="EE7D9C74607B4CA9AF6487998E08F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E8490-4F0C-4F5F-9734-44EFCF7A7D10}"/>
      </w:docPartPr>
      <w:docPartBody>
        <w:p w:rsidR="00000000" w:rsidRDefault="00000000">
          <w:pPr>
            <w:pStyle w:val="EE7D9C74607B4CA9AF6487998E08F71A"/>
          </w:pPr>
          <w:r w:rsidRPr="00906BEE">
            <w:t>You might want to include your GPA and a summary of relevant coursework, awards</w:t>
          </w:r>
          <w:r w:rsidRPr="00906BEE">
            <w:t>, and honors.</w:t>
          </w:r>
        </w:p>
      </w:docPartBody>
    </w:docPart>
    <w:docPart>
      <w:docPartPr>
        <w:name w:val="CFB9EA41A88E4A0E95F58066FD9DB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1915E-F64A-4CAC-BB3A-FA63FBB5EBDA}"/>
      </w:docPartPr>
      <w:docPartBody>
        <w:p w:rsidR="00000000" w:rsidRDefault="00000000">
          <w:pPr>
            <w:pStyle w:val="CFB9EA41A88E4A0E95F58066FD9DB723"/>
          </w:pPr>
          <w:r w:rsidRPr="00906BEE">
            <w:t>School</w:t>
          </w:r>
        </w:p>
      </w:docPartBody>
    </w:docPart>
    <w:docPart>
      <w:docPartPr>
        <w:name w:val="4D68C8723D824DB29B67661EC5D38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98B33-EFF3-4003-AE82-DEEC2AFFBB79}"/>
      </w:docPartPr>
      <w:docPartBody>
        <w:p w:rsidR="00000000" w:rsidRDefault="00000000">
          <w:pPr>
            <w:pStyle w:val="4D68C8723D824DB29B67661EC5D387CF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EFE89E087BC14CBDAC8AB1AC657E4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750BF-24A1-4D1A-B44A-899B85B7540F}"/>
      </w:docPartPr>
      <w:docPartBody>
        <w:p w:rsidR="00000000" w:rsidRDefault="00000000">
          <w:pPr>
            <w:pStyle w:val="EFE89E087BC14CBDAC8AB1AC657E48F1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95"/>
    <w:rsid w:val="00B4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8076D0DEEA41ED808BDC77E1FB3C53">
    <w:name w:val="DD8076D0DEEA41ED808BDC77E1FB3C53"/>
  </w:style>
  <w:style w:type="paragraph" w:customStyle="1" w:styleId="8DCA53DC2DC7466FA654F2A4F2BC3137">
    <w:name w:val="8DCA53DC2DC7466FA654F2A4F2BC3137"/>
  </w:style>
  <w:style w:type="paragraph" w:customStyle="1" w:styleId="C76DF0A223404423B7A36F35086CA1CE">
    <w:name w:val="C76DF0A223404423B7A36F35086CA1CE"/>
  </w:style>
  <w:style w:type="paragraph" w:customStyle="1" w:styleId="F37603701DEE41A2BCBC244BC4E53581">
    <w:name w:val="F37603701DEE41A2BCBC244BC4E53581"/>
  </w:style>
  <w:style w:type="paragraph" w:customStyle="1" w:styleId="5835F0570AFC47EEA9D8AEF87A039CB4">
    <w:name w:val="5835F0570AFC47EEA9D8AEF87A039CB4"/>
  </w:style>
  <w:style w:type="paragraph" w:customStyle="1" w:styleId="D81FF3E147F84C3B8C61341CBABFB948">
    <w:name w:val="D81FF3E147F84C3B8C61341CBABFB948"/>
  </w:style>
  <w:style w:type="paragraph" w:customStyle="1" w:styleId="6FA3D402AC524B3B816983CD952E5230">
    <w:name w:val="6FA3D402AC524B3B816983CD952E5230"/>
  </w:style>
  <w:style w:type="paragraph" w:customStyle="1" w:styleId="40E3D7A1365E465F8BB282F77C872E2E">
    <w:name w:val="40E3D7A1365E465F8BB282F77C872E2E"/>
  </w:style>
  <w:style w:type="paragraph" w:customStyle="1" w:styleId="6DCE84EA8AF3499B88CEFD5B53EEB1FB">
    <w:name w:val="6DCE84EA8AF3499B88CEFD5B53EEB1FB"/>
  </w:style>
  <w:style w:type="paragraph" w:customStyle="1" w:styleId="AD0F251AF7DC4F899B3ACED1195C3EFE">
    <w:name w:val="AD0F251AF7DC4F899B3ACED1195C3EFE"/>
  </w:style>
  <w:style w:type="paragraph" w:customStyle="1" w:styleId="11E493F68B7340CC990BD98833FD156B">
    <w:name w:val="11E493F68B7340CC990BD98833FD156B"/>
  </w:style>
  <w:style w:type="paragraph" w:customStyle="1" w:styleId="4E77AC0924764F4186ED53E20395517F">
    <w:name w:val="4E77AC0924764F4186ED53E20395517F"/>
  </w:style>
  <w:style w:type="paragraph" w:customStyle="1" w:styleId="E839877DB11C4D4A8D6BD07679BF2AB3">
    <w:name w:val="E839877DB11C4D4A8D6BD07679BF2AB3"/>
  </w:style>
  <w:style w:type="paragraph" w:customStyle="1" w:styleId="D1645ACBD9DE481BACB4A60079085391">
    <w:name w:val="D1645ACBD9DE481BACB4A60079085391"/>
  </w:style>
  <w:style w:type="paragraph" w:customStyle="1" w:styleId="5FEDC6EDE44C4E2696A1BBD92B4001B7">
    <w:name w:val="5FEDC6EDE44C4E2696A1BBD92B4001B7"/>
  </w:style>
  <w:style w:type="paragraph" w:customStyle="1" w:styleId="ED712C6AB1C9488488F0773AF9D27DA1">
    <w:name w:val="ED712C6AB1C9488488F0773AF9D27DA1"/>
  </w:style>
  <w:style w:type="paragraph" w:customStyle="1" w:styleId="1589A60352254D18A3E69644BEB4E753">
    <w:name w:val="1589A60352254D18A3E69644BEB4E753"/>
  </w:style>
  <w:style w:type="paragraph" w:customStyle="1" w:styleId="E426AC50D7164D0D9EBCC9DA614F345B">
    <w:name w:val="E426AC50D7164D0D9EBCC9DA614F345B"/>
  </w:style>
  <w:style w:type="paragraph" w:customStyle="1" w:styleId="A2ACDFA1E02C4E749659F4A676614D7B">
    <w:name w:val="A2ACDFA1E02C4E749659F4A676614D7B"/>
  </w:style>
  <w:style w:type="paragraph" w:customStyle="1" w:styleId="AF189874459D475AB22DF86EBB60FF77">
    <w:name w:val="AF189874459D475AB22DF86EBB60FF77"/>
  </w:style>
  <w:style w:type="paragraph" w:customStyle="1" w:styleId="09B78137BCB3443A82CB801765630DA8">
    <w:name w:val="09B78137BCB3443A82CB801765630DA8"/>
  </w:style>
  <w:style w:type="paragraph" w:customStyle="1" w:styleId="A496B020EE3F4F53BEF521DC2080CD48">
    <w:name w:val="A496B020EE3F4F53BEF521DC2080CD48"/>
  </w:style>
  <w:style w:type="paragraph" w:customStyle="1" w:styleId="966CBB9853D14DD3A83527309D640331">
    <w:name w:val="966CBB9853D14DD3A83527309D640331"/>
  </w:style>
  <w:style w:type="paragraph" w:customStyle="1" w:styleId="EE7D9C74607B4CA9AF6487998E08F71A">
    <w:name w:val="EE7D9C74607B4CA9AF6487998E08F71A"/>
  </w:style>
  <w:style w:type="paragraph" w:customStyle="1" w:styleId="27BB052997C44D47A78F8D9294173C6A">
    <w:name w:val="27BB052997C44D47A78F8D9294173C6A"/>
  </w:style>
  <w:style w:type="paragraph" w:customStyle="1" w:styleId="E0E3C10AFBEF4877AE15FAB2A775E086">
    <w:name w:val="E0E3C10AFBEF4877AE15FAB2A775E086"/>
  </w:style>
  <w:style w:type="paragraph" w:customStyle="1" w:styleId="CFB9EA41A88E4A0E95F58066FD9DB723">
    <w:name w:val="CFB9EA41A88E4A0E95F58066FD9DB723"/>
  </w:style>
  <w:style w:type="paragraph" w:customStyle="1" w:styleId="4D68C8723D824DB29B67661EC5D387CF">
    <w:name w:val="4D68C8723D824DB29B67661EC5D387CF"/>
  </w:style>
  <w:style w:type="paragraph" w:customStyle="1" w:styleId="EFE89E087BC14CBDAC8AB1AC657E48F1">
    <w:name w:val="EFE89E087BC14CBDAC8AB1AC657E48F1"/>
  </w:style>
  <w:style w:type="paragraph" w:customStyle="1" w:styleId="0995C4DD63AB48BCB351ED79412275DA">
    <w:name w:val="0995C4DD63AB48BCB351ED79412275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ui /ux and game developrer</dc:subject>
  <dc:creator/>
  <cp:keywords/>
  <dc:description/>
  <cp:lastModifiedBy/>
  <cp:revision>1</cp:revision>
  <dcterms:created xsi:type="dcterms:W3CDTF">2022-11-22T02:05:00Z</dcterms:created>
  <dcterms:modified xsi:type="dcterms:W3CDTF">2022-11-22T02:29:00Z</dcterms:modified>
</cp:coreProperties>
</file>